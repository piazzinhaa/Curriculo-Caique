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E370" w14:textId="1C679D14" w:rsidR="00497F54" w:rsidRPr="00D33232" w:rsidRDefault="00C80825">
      <w:pPr>
        <w:pStyle w:val="InformaesdeContato"/>
        <w:rPr>
          <w:lang w:val="pt-BR"/>
        </w:rPr>
      </w:pPr>
      <w:r>
        <w:rPr>
          <w:lang w:val="pt-BR"/>
        </w:rPr>
        <w:t>Endereço: Rua Fernando de Barros, nº 1190 – Centro, Capivari/SP</w:t>
      </w:r>
      <w:r w:rsidR="00D939C9">
        <w:rPr>
          <w:lang w:val="pt-BR"/>
        </w:rPr>
        <w:t xml:space="preserve"> - </w:t>
      </w:r>
      <w:r>
        <w:rPr>
          <w:lang w:val="pt-BR"/>
        </w:rPr>
        <w:t>CEP: 13.360-015</w:t>
      </w:r>
    </w:p>
    <w:p w14:paraId="7E7574C8" w14:textId="0DF2395E" w:rsidR="00497F54" w:rsidRPr="00D33232" w:rsidRDefault="00C32051" w:rsidP="00C80825">
      <w:pPr>
        <w:pStyle w:val="InformaesdeContato"/>
        <w:rPr>
          <w:lang w:val="pt-BR"/>
        </w:rPr>
      </w:pPr>
      <w:sdt>
        <w:sdtPr>
          <w:rPr>
            <w:lang w:val="pt-BR"/>
          </w:rPr>
          <w:alias w:val="Telefone"/>
          <w:tag w:val="Telefone"/>
          <w:id w:val="599758962"/>
          <w:placeholder>
            <w:docPart w:val="4F9C2DADF2934004869D590E3E44083B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E515C8" w:rsidRPr="00D33232">
            <w:rPr>
              <w:lang w:val="pt-BR" w:bidi="pt-PT"/>
            </w:rPr>
            <w:t>Telefone</w:t>
          </w:r>
        </w:sdtContent>
      </w:sdt>
      <w:r w:rsidR="00C80825">
        <w:rPr>
          <w:lang w:val="pt-BR"/>
        </w:rPr>
        <w:t>: (19) 98603-5546</w:t>
      </w:r>
    </w:p>
    <w:p w14:paraId="7B0E14B0" w14:textId="7771F960" w:rsidR="00497F54" w:rsidRPr="00C80825" w:rsidRDefault="00C80825" w:rsidP="00C80825">
      <w:pPr>
        <w:pStyle w:val="InformaesdeContato"/>
        <w:rPr>
          <w:lang w:val="pt-BR"/>
        </w:rPr>
      </w:pPr>
      <w:r>
        <w:rPr>
          <w:lang w:val="pt-BR"/>
        </w:rPr>
        <w:t>E-mail: piazzacaique@gmail.com</w:t>
      </w:r>
    </w:p>
    <w:p w14:paraId="663CA3D7" w14:textId="39D5B817" w:rsidR="00497F54" w:rsidRPr="00D33232" w:rsidRDefault="00C80825">
      <w:pPr>
        <w:pStyle w:val="Nome"/>
        <w:rPr>
          <w:lang w:val="pt-BR"/>
        </w:rPr>
      </w:pPr>
      <w:r>
        <w:rPr>
          <w:lang w:val="pt-BR"/>
        </w:rPr>
        <w:t>CaiQUE Della Piazza Ribeiro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Caption w:val="Tabela de layout do currículo"/>
      </w:tblPr>
      <w:tblGrid>
        <w:gridCol w:w="2224"/>
        <w:gridCol w:w="7522"/>
      </w:tblGrid>
      <w:tr w:rsidR="00497F54" w:rsidRPr="00D33232" w14:paraId="1059B963" w14:textId="77777777" w:rsidTr="00C80825">
        <w:tc>
          <w:tcPr>
            <w:tcW w:w="2224" w:type="dxa"/>
            <w:tcMar>
              <w:right w:w="475" w:type="dxa"/>
            </w:tcMar>
          </w:tcPr>
          <w:p w14:paraId="3F664B58" w14:textId="77777777" w:rsidR="00497F54" w:rsidRPr="00D33232" w:rsidRDefault="00E515C8">
            <w:pPr>
              <w:pStyle w:val="Ttulo1"/>
              <w:outlineLvl w:val="0"/>
              <w:rPr>
                <w:lang w:val="pt-BR"/>
              </w:rPr>
            </w:pPr>
            <w:r w:rsidRPr="00D33232">
              <w:rPr>
                <w:lang w:val="pt-BR" w:bidi="pt-PT"/>
              </w:rPr>
              <w:t>Objetivo</w:t>
            </w:r>
          </w:p>
        </w:tc>
        <w:tc>
          <w:tcPr>
            <w:tcW w:w="7522" w:type="dxa"/>
          </w:tcPr>
          <w:p w14:paraId="52653972" w14:textId="11CF2338" w:rsidR="00497F54" w:rsidRPr="00D33232" w:rsidRDefault="00F04F1E" w:rsidP="00D939C9">
            <w:pPr>
              <w:pStyle w:val="Textodocurrcul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Desejo adquirir </w:t>
            </w:r>
            <w:r w:rsidR="00D939C9">
              <w:rPr>
                <w:lang w:val="pt-BR"/>
              </w:rPr>
              <w:t>experiência na empresa e contribuir para o seu crescimento, ao mesmo passo em que me desenvolvo como profissional.</w:t>
            </w:r>
          </w:p>
        </w:tc>
      </w:tr>
      <w:tr w:rsidR="00497F54" w:rsidRPr="00D33232" w14:paraId="3FE3920D" w14:textId="77777777" w:rsidTr="00C80825">
        <w:tc>
          <w:tcPr>
            <w:tcW w:w="2224" w:type="dxa"/>
            <w:tcMar>
              <w:right w:w="475" w:type="dxa"/>
            </w:tcMar>
          </w:tcPr>
          <w:p w14:paraId="5D29BED0" w14:textId="77777777" w:rsidR="00497F54" w:rsidRPr="00D33232" w:rsidRDefault="00E515C8">
            <w:pPr>
              <w:pStyle w:val="Ttulo1"/>
              <w:outlineLvl w:val="0"/>
              <w:rPr>
                <w:lang w:val="pt-BR"/>
              </w:rPr>
            </w:pPr>
            <w:r w:rsidRPr="00D33232">
              <w:rPr>
                <w:lang w:val="pt-BR" w:bidi="pt-PT"/>
              </w:rPr>
              <w:t>Habilidades e Competências</w:t>
            </w:r>
          </w:p>
        </w:tc>
        <w:tc>
          <w:tcPr>
            <w:tcW w:w="7522" w:type="dxa"/>
          </w:tcPr>
          <w:p w14:paraId="258A2614" w14:textId="3591079F" w:rsidR="00497F54" w:rsidRPr="00D33232" w:rsidRDefault="00F04F1E" w:rsidP="00F04F1E">
            <w:pPr>
              <w:pStyle w:val="Textodocurrcul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Possuo habilidades de organização, facilidade em atendimento com o público, </w:t>
            </w:r>
            <w:r w:rsidR="001D3C57">
              <w:rPr>
                <w:lang w:val="pt-BR"/>
              </w:rPr>
              <w:t xml:space="preserve">e </w:t>
            </w:r>
            <w:r>
              <w:rPr>
                <w:lang w:val="pt-BR"/>
              </w:rPr>
              <w:t>comunicação, autodidata e flexibilidade em trabalho em grupo.</w:t>
            </w:r>
          </w:p>
        </w:tc>
      </w:tr>
      <w:tr w:rsidR="00497F54" w:rsidRPr="00D33232" w14:paraId="50A06737" w14:textId="77777777" w:rsidTr="00C80825">
        <w:tc>
          <w:tcPr>
            <w:tcW w:w="2224" w:type="dxa"/>
            <w:tcMar>
              <w:right w:w="475" w:type="dxa"/>
            </w:tcMar>
          </w:tcPr>
          <w:p w14:paraId="1866CCD3" w14:textId="77777777" w:rsidR="00497F54" w:rsidRPr="00D33232" w:rsidRDefault="00E515C8">
            <w:pPr>
              <w:pStyle w:val="Ttulo1"/>
              <w:outlineLvl w:val="0"/>
              <w:rPr>
                <w:lang w:val="pt-BR"/>
              </w:rPr>
            </w:pPr>
            <w:r w:rsidRPr="00D33232">
              <w:rPr>
                <w:lang w:val="pt-BR" w:bidi="pt-PT"/>
              </w:rPr>
              <w:t>Experiência</w:t>
            </w:r>
          </w:p>
        </w:tc>
        <w:tc>
          <w:tcPr>
            <w:tcW w:w="7522" w:type="dxa"/>
          </w:tcPr>
          <w:p w14:paraId="3ACC74CC" w14:textId="42297F14" w:rsidR="00497F54" w:rsidRPr="00D33232" w:rsidRDefault="00C80825">
            <w:pPr>
              <w:pStyle w:val="Ttulo2"/>
              <w:outlineLvl w:val="1"/>
              <w:rPr>
                <w:lang w:val="pt-BR"/>
              </w:rPr>
            </w:pPr>
            <w:r>
              <w:rPr>
                <w:lang w:val="pt-BR"/>
              </w:rPr>
              <w:t>ASSOCIAÇÃO SANTA RITA DE CÁSSIA, CAPIVARI/SP</w:t>
            </w:r>
          </w:p>
          <w:p w14:paraId="50A98E26" w14:textId="72D11491" w:rsidR="00497F54" w:rsidRPr="00D33232" w:rsidRDefault="00C80825">
            <w:pPr>
              <w:pStyle w:val="Textodocurrculo"/>
              <w:rPr>
                <w:lang w:val="pt-BR"/>
              </w:rPr>
            </w:pPr>
            <w:r>
              <w:rPr>
                <w:lang w:val="pt-BR"/>
              </w:rPr>
              <w:t xml:space="preserve">Data: de </w:t>
            </w:r>
            <w:r w:rsidR="000912B1">
              <w:rPr>
                <w:lang w:val="pt-BR"/>
              </w:rPr>
              <w:t>março/</w:t>
            </w:r>
            <w:r>
              <w:rPr>
                <w:lang w:val="pt-BR"/>
              </w:rPr>
              <w:t xml:space="preserve">2021 a </w:t>
            </w:r>
            <w:r w:rsidR="000912B1">
              <w:rPr>
                <w:lang w:val="pt-BR"/>
              </w:rPr>
              <w:t>janeiro/</w:t>
            </w:r>
            <w:r>
              <w:rPr>
                <w:lang w:val="pt-BR"/>
              </w:rPr>
              <w:t>202</w:t>
            </w:r>
            <w:r w:rsidR="000912B1">
              <w:rPr>
                <w:lang w:val="pt-BR"/>
              </w:rPr>
              <w:t>3.</w:t>
            </w:r>
          </w:p>
          <w:p w14:paraId="13BF320E" w14:textId="200C39E8" w:rsidR="00497F54" w:rsidRPr="00D33232" w:rsidRDefault="000912B1" w:rsidP="000912B1">
            <w:pPr>
              <w:pStyle w:val="Textodocurrcul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Desempenhava a função de menor aprendiz, realizando trabalhos de coletar e enviar documentos para prefeituras, contagem e doações de notas fiscais e </w:t>
            </w:r>
            <w:r w:rsidR="00F04F1E">
              <w:rPr>
                <w:lang w:val="pt-BR"/>
              </w:rPr>
              <w:t>demais funções dentro da organização.</w:t>
            </w:r>
          </w:p>
          <w:p w14:paraId="28F00C4B" w14:textId="6EE88462" w:rsidR="00497F54" w:rsidRPr="00D33232" w:rsidRDefault="00F04F1E">
            <w:pPr>
              <w:pStyle w:val="Ttulo2"/>
              <w:outlineLvl w:val="1"/>
              <w:rPr>
                <w:lang w:val="pt-BR"/>
              </w:rPr>
            </w:pPr>
            <w:r>
              <w:rPr>
                <w:lang w:val="pt-BR"/>
              </w:rPr>
              <w:t>gabriela l. a. de brito alves – sociedade individual de advocacia, capivari/sp</w:t>
            </w:r>
          </w:p>
          <w:p w14:paraId="1C145E7B" w14:textId="1B7B816B" w:rsidR="00497F54" w:rsidRPr="00D33232" w:rsidRDefault="00F04F1E">
            <w:pPr>
              <w:pStyle w:val="Textodocurrculo"/>
              <w:rPr>
                <w:lang w:val="pt-BR"/>
              </w:rPr>
            </w:pPr>
            <w:r>
              <w:rPr>
                <w:lang w:val="pt-BR"/>
              </w:rPr>
              <w:t>Data: de julho/2023 a julho/2024</w:t>
            </w:r>
            <w:r w:rsidR="00D939C9">
              <w:rPr>
                <w:lang w:val="pt-BR"/>
              </w:rPr>
              <w:t>.</w:t>
            </w:r>
          </w:p>
          <w:p w14:paraId="5479683A" w14:textId="48C40092" w:rsidR="00497F54" w:rsidRPr="00D33232" w:rsidRDefault="00F04F1E" w:rsidP="00F04F1E">
            <w:pPr>
              <w:pStyle w:val="Textodocurrculo"/>
              <w:jc w:val="both"/>
              <w:rPr>
                <w:lang w:val="pt-BR"/>
              </w:rPr>
            </w:pPr>
            <w:r>
              <w:rPr>
                <w:lang w:val="pt-BR"/>
              </w:rPr>
              <w:t>Desempenhava a função de auxiliar de escritório, realizando consultas e preenchimentos de dados pessoais, além de agendar e organizar atendimentos com o público.</w:t>
            </w:r>
          </w:p>
        </w:tc>
      </w:tr>
      <w:tr w:rsidR="00497F54" w:rsidRPr="00D33232" w14:paraId="2277BAEC" w14:textId="77777777" w:rsidTr="00C80825">
        <w:tc>
          <w:tcPr>
            <w:tcW w:w="2224" w:type="dxa"/>
            <w:tcMar>
              <w:right w:w="475" w:type="dxa"/>
            </w:tcMar>
          </w:tcPr>
          <w:p w14:paraId="34A48345" w14:textId="77777777" w:rsidR="00497F54" w:rsidRPr="00D33232" w:rsidRDefault="00E515C8">
            <w:pPr>
              <w:pStyle w:val="Ttulo1"/>
              <w:outlineLvl w:val="0"/>
              <w:rPr>
                <w:lang w:val="pt-BR"/>
              </w:rPr>
            </w:pPr>
            <w:r w:rsidRPr="00D33232">
              <w:rPr>
                <w:lang w:val="pt-BR" w:bidi="pt-PT"/>
              </w:rPr>
              <w:t>Educação</w:t>
            </w:r>
          </w:p>
        </w:tc>
        <w:tc>
          <w:tcPr>
            <w:tcW w:w="7522" w:type="dxa"/>
          </w:tcPr>
          <w:p w14:paraId="264CC330" w14:textId="19586575" w:rsidR="00497F54" w:rsidRPr="00D33232" w:rsidRDefault="00D939C9">
            <w:pPr>
              <w:pStyle w:val="Ttulo2"/>
              <w:outlineLvl w:val="1"/>
              <w:rPr>
                <w:lang w:val="pt-BR"/>
              </w:rPr>
            </w:pPr>
            <w:r>
              <w:rPr>
                <w:lang w:val="pt-BR"/>
              </w:rPr>
              <w:t>e.e padre fabiano josé moreira de camargo, capivari/sp</w:t>
            </w:r>
          </w:p>
          <w:p w14:paraId="2863464A" w14:textId="2C6F32B9" w:rsidR="00497F54" w:rsidRDefault="00D939C9">
            <w:pPr>
              <w:pStyle w:val="Textodocurrculo"/>
              <w:rPr>
                <w:lang w:val="pt-BR"/>
              </w:rPr>
            </w:pPr>
            <w:r>
              <w:rPr>
                <w:lang w:val="pt-BR"/>
              </w:rPr>
              <w:t xml:space="preserve">Cursando </w:t>
            </w:r>
            <w:r w:rsidR="00F4251A">
              <w:rPr>
                <w:lang w:val="pt-BR"/>
              </w:rPr>
              <w:t>o 3º ano do</w:t>
            </w:r>
            <w:r>
              <w:rPr>
                <w:lang w:val="pt-BR"/>
              </w:rPr>
              <w:t xml:space="preserve"> ensino médio no período matutino.</w:t>
            </w:r>
          </w:p>
          <w:p w14:paraId="38D30693" w14:textId="77777777" w:rsidR="00D939C9" w:rsidRDefault="00D939C9">
            <w:pPr>
              <w:pStyle w:val="Textodocurrculo"/>
              <w:rPr>
                <w:rFonts w:asciiTheme="majorHAnsi" w:hAnsiTheme="majorHAnsi" w:cstheme="majorHAnsi"/>
                <w:b/>
                <w:bCs/>
                <w:lang w:val="pt-BR"/>
              </w:rPr>
            </w:pPr>
            <w:r>
              <w:rPr>
                <w:rFonts w:asciiTheme="majorHAnsi" w:hAnsiTheme="majorHAnsi" w:cstheme="majorHAnsi"/>
                <w:b/>
                <w:bCs/>
                <w:lang w:val="pt-BR"/>
              </w:rPr>
              <w:t>CENTRO DE INTEGRAÇÃO EMPRESA ESCOLA (CIEE), CAPIVARI/SP</w:t>
            </w:r>
          </w:p>
          <w:p w14:paraId="78362CDC" w14:textId="77777777" w:rsidR="00D939C9" w:rsidRDefault="00D939C9">
            <w:pPr>
              <w:pStyle w:val="Textodocurrculo"/>
              <w:rPr>
                <w:rFonts w:cstheme="majorHAnsi"/>
                <w:lang w:val="pt-BR"/>
              </w:rPr>
            </w:pPr>
            <w:r>
              <w:rPr>
                <w:rFonts w:cstheme="majorHAnsi"/>
                <w:lang w:val="pt-BR"/>
              </w:rPr>
              <w:t>Cursos realizados e concluídos:</w:t>
            </w:r>
          </w:p>
          <w:p w14:paraId="3AA2B6BE" w14:textId="3472A38A" w:rsidR="00D939C9" w:rsidRDefault="00D939C9" w:rsidP="00D939C9">
            <w:pPr>
              <w:pStyle w:val="Textodocurrculo"/>
              <w:numPr>
                <w:ilvl w:val="0"/>
                <w:numId w:val="1"/>
              </w:numPr>
              <w:rPr>
                <w:rFonts w:cstheme="majorHAnsi"/>
                <w:lang w:val="pt-BR"/>
              </w:rPr>
            </w:pPr>
            <w:r>
              <w:rPr>
                <w:rFonts w:cstheme="majorHAnsi"/>
                <w:lang w:val="pt-BR"/>
              </w:rPr>
              <w:t>Postura e Imagem Profissional (5h);</w:t>
            </w:r>
          </w:p>
          <w:p w14:paraId="62734F95" w14:textId="77777777" w:rsidR="00D939C9" w:rsidRDefault="00D939C9" w:rsidP="00D939C9">
            <w:pPr>
              <w:pStyle w:val="Textodocurrculo"/>
              <w:numPr>
                <w:ilvl w:val="0"/>
                <w:numId w:val="1"/>
              </w:numPr>
              <w:rPr>
                <w:rFonts w:cstheme="majorHAnsi"/>
                <w:lang w:val="pt-BR"/>
              </w:rPr>
            </w:pPr>
            <w:r>
              <w:rPr>
                <w:rFonts w:cstheme="majorHAnsi"/>
                <w:lang w:val="pt-BR"/>
              </w:rPr>
              <w:t>Soft Skills: As Competências Sociais do Presente (3h)</w:t>
            </w:r>
            <w:r w:rsidR="00F4251A">
              <w:rPr>
                <w:rFonts w:cstheme="majorHAnsi"/>
                <w:lang w:val="pt-BR"/>
              </w:rPr>
              <w:t>;</w:t>
            </w:r>
          </w:p>
          <w:p w14:paraId="4BC58418" w14:textId="77777777" w:rsidR="00F4251A" w:rsidRDefault="00F4251A" w:rsidP="00D939C9">
            <w:pPr>
              <w:pStyle w:val="Textodocurrculo"/>
              <w:numPr>
                <w:ilvl w:val="0"/>
                <w:numId w:val="1"/>
              </w:numPr>
              <w:rPr>
                <w:rFonts w:cstheme="majorHAnsi"/>
                <w:lang w:val="pt-BR"/>
              </w:rPr>
            </w:pPr>
            <w:r>
              <w:rPr>
                <w:rFonts w:cstheme="majorHAnsi"/>
                <w:lang w:val="pt-BR"/>
              </w:rPr>
              <w:t>Internet das Coisas (5h);</w:t>
            </w:r>
          </w:p>
          <w:p w14:paraId="491575D2" w14:textId="77777777" w:rsidR="00F4251A" w:rsidRDefault="00F4251A" w:rsidP="00D939C9">
            <w:pPr>
              <w:pStyle w:val="Textodocurrculo"/>
              <w:numPr>
                <w:ilvl w:val="0"/>
                <w:numId w:val="1"/>
              </w:numPr>
              <w:rPr>
                <w:rFonts w:cstheme="majorHAnsi"/>
                <w:lang w:val="pt-BR"/>
              </w:rPr>
            </w:pPr>
            <w:r>
              <w:rPr>
                <w:rFonts w:cstheme="majorHAnsi"/>
                <w:lang w:val="pt-BR"/>
              </w:rPr>
              <w:t>Jovens em Tempos Digitais (4h);</w:t>
            </w:r>
          </w:p>
          <w:p w14:paraId="416CE4A2" w14:textId="77777777" w:rsidR="00F4251A" w:rsidRDefault="00F4251A" w:rsidP="00D939C9">
            <w:pPr>
              <w:pStyle w:val="Textodocurrculo"/>
              <w:numPr>
                <w:ilvl w:val="0"/>
                <w:numId w:val="1"/>
              </w:numPr>
              <w:rPr>
                <w:rFonts w:cstheme="majorHAnsi"/>
                <w:lang w:val="pt-BR"/>
              </w:rPr>
            </w:pPr>
            <w:r>
              <w:rPr>
                <w:rFonts w:cstheme="majorHAnsi"/>
                <w:lang w:val="pt-BR"/>
              </w:rPr>
              <w:t>O Futuro do Mundo do Trabalho (4h).</w:t>
            </w:r>
          </w:p>
          <w:p w14:paraId="28605606" w14:textId="77777777" w:rsidR="00F4251A" w:rsidRDefault="00F4251A" w:rsidP="00F4251A">
            <w:pPr>
              <w:pStyle w:val="Textodocurrculo"/>
              <w:rPr>
                <w:rFonts w:asciiTheme="majorHAnsi" w:hAnsiTheme="majorHAnsi" w:cstheme="majorHAnsi"/>
                <w:b/>
                <w:bCs/>
                <w:lang w:val="pt-BR"/>
              </w:rPr>
            </w:pPr>
            <w:r>
              <w:rPr>
                <w:rFonts w:asciiTheme="majorHAnsi" w:hAnsiTheme="majorHAnsi" w:cstheme="majorHAnsi"/>
                <w:b/>
                <w:bCs/>
                <w:lang w:val="pt-BR"/>
              </w:rPr>
              <w:t>APRENDA MAIS MEC (PORTAL ONLINE)</w:t>
            </w:r>
          </w:p>
          <w:p w14:paraId="0028E206" w14:textId="77777777" w:rsidR="00F4251A" w:rsidRDefault="00F4251A" w:rsidP="00F4251A">
            <w:pPr>
              <w:pStyle w:val="Textodocurrculo"/>
              <w:rPr>
                <w:rFonts w:cstheme="majorHAnsi"/>
                <w:lang w:val="pt-BR"/>
              </w:rPr>
            </w:pPr>
            <w:r>
              <w:rPr>
                <w:rFonts w:cstheme="majorHAnsi"/>
                <w:lang w:val="pt-BR"/>
              </w:rPr>
              <w:t>Cursando:</w:t>
            </w:r>
          </w:p>
          <w:p w14:paraId="69E8C919" w14:textId="062B12A3" w:rsidR="00F4251A" w:rsidRPr="00F4251A" w:rsidRDefault="00F4251A" w:rsidP="00F4251A">
            <w:pPr>
              <w:pStyle w:val="Textodocurrculo"/>
              <w:numPr>
                <w:ilvl w:val="0"/>
                <w:numId w:val="2"/>
              </w:numPr>
              <w:rPr>
                <w:rFonts w:cstheme="majorHAnsi"/>
                <w:lang w:val="pt-BR"/>
              </w:rPr>
            </w:pPr>
            <w:r>
              <w:rPr>
                <w:rFonts w:cstheme="majorHAnsi"/>
                <w:lang w:val="pt-BR"/>
              </w:rPr>
              <w:t>Gestão e Negócios (Contabilidade Básica).</w:t>
            </w:r>
          </w:p>
        </w:tc>
      </w:tr>
      <w:tr w:rsidR="00497F54" w:rsidRPr="00D33232" w14:paraId="2BC4EFAF" w14:textId="77777777" w:rsidTr="00C80825">
        <w:tc>
          <w:tcPr>
            <w:tcW w:w="2224" w:type="dxa"/>
            <w:tcMar>
              <w:right w:w="475" w:type="dxa"/>
            </w:tcMar>
          </w:tcPr>
          <w:p w14:paraId="664AA65B" w14:textId="58282FA0" w:rsidR="00497F54" w:rsidRPr="00D33232" w:rsidRDefault="00497F54">
            <w:pPr>
              <w:pStyle w:val="Ttulo1"/>
              <w:outlineLvl w:val="0"/>
              <w:rPr>
                <w:lang w:val="pt-BR"/>
              </w:rPr>
            </w:pPr>
          </w:p>
        </w:tc>
        <w:tc>
          <w:tcPr>
            <w:tcW w:w="7522" w:type="dxa"/>
          </w:tcPr>
          <w:p w14:paraId="58DCDADB" w14:textId="5543815A" w:rsidR="00497F54" w:rsidRPr="00D33232" w:rsidRDefault="00497F54">
            <w:pPr>
              <w:pStyle w:val="Textodocurrculo"/>
              <w:rPr>
                <w:lang w:val="pt-BR"/>
              </w:rPr>
            </w:pPr>
          </w:p>
        </w:tc>
      </w:tr>
    </w:tbl>
    <w:p w14:paraId="1AA9183F" w14:textId="77777777" w:rsidR="00497F54" w:rsidRPr="00D33232" w:rsidRDefault="00497F54">
      <w:pPr>
        <w:rPr>
          <w:lang w:val="pt-BR"/>
        </w:rPr>
      </w:pPr>
    </w:p>
    <w:sectPr w:rsidR="00497F54" w:rsidRPr="00D33232" w:rsidSect="00E515C8">
      <w:footerReference w:type="default" r:id="rId8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C9B5F" w14:textId="77777777" w:rsidR="00C32051" w:rsidRDefault="00C32051">
      <w:pPr>
        <w:spacing w:after="0" w:line="240" w:lineRule="auto"/>
      </w:pPr>
      <w:r>
        <w:separator/>
      </w:r>
    </w:p>
  </w:endnote>
  <w:endnote w:type="continuationSeparator" w:id="0">
    <w:p w14:paraId="4BEEF1DC" w14:textId="77777777" w:rsidR="00C32051" w:rsidRDefault="00C32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80741" w14:textId="77777777" w:rsidR="00497F54" w:rsidRDefault="00E515C8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</w:instrText>
    </w:r>
    <w:r>
      <w:rPr>
        <w:lang w:bidi="pt-PT"/>
      </w:rPr>
      <w:fldChar w:fldCharType="separate"/>
    </w:r>
    <w:r>
      <w:rPr>
        <w:noProof/>
        <w:lang w:bidi="pt-PT"/>
      </w:rPr>
      <w:t>2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25E94" w14:textId="77777777" w:rsidR="00C32051" w:rsidRDefault="00C32051">
      <w:pPr>
        <w:spacing w:after="0" w:line="240" w:lineRule="auto"/>
      </w:pPr>
      <w:r>
        <w:separator/>
      </w:r>
    </w:p>
  </w:footnote>
  <w:footnote w:type="continuationSeparator" w:id="0">
    <w:p w14:paraId="1F6C8F92" w14:textId="77777777" w:rsidR="00C32051" w:rsidRDefault="00C32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271"/>
    <w:multiLevelType w:val="hybridMultilevel"/>
    <w:tmpl w:val="B3463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3608B"/>
    <w:multiLevelType w:val="hybridMultilevel"/>
    <w:tmpl w:val="01683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25"/>
    <w:rsid w:val="000912B1"/>
    <w:rsid w:val="001D3C57"/>
    <w:rsid w:val="00445B18"/>
    <w:rsid w:val="00497F54"/>
    <w:rsid w:val="0054209B"/>
    <w:rsid w:val="007A331D"/>
    <w:rsid w:val="007B6422"/>
    <w:rsid w:val="00A32BB5"/>
    <w:rsid w:val="00C32051"/>
    <w:rsid w:val="00C80825"/>
    <w:rsid w:val="00D33232"/>
    <w:rsid w:val="00D939C9"/>
    <w:rsid w:val="00E515C8"/>
    <w:rsid w:val="00E96487"/>
    <w:rsid w:val="00F04F1E"/>
    <w:rsid w:val="00F4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EEC7"/>
  <w15:chartTrackingRefBased/>
  <w15:docId w15:val="{DE69C3BD-3CE4-40A7-BFB8-FE7615A5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tulo2">
    <w:name w:val="heading 2"/>
    <w:basedOn w:val="Normal"/>
    <w:next w:val="Textodocurrculo"/>
    <w:link w:val="Ttulo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Rodap">
    <w:name w:val="footer"/>
    <w:basedOn w:val="Normal"/>
    <w:link w:val="Rodap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Textodocurrculo">
    <w:name w:val="Texto do currículo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Tabeladocurrculo">
    <w:name w:val="Tabela do currículo"/>
    <w:basedOn w:val="Tabela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InformaesdeContato">
    <w:name w:val="Informações de Contat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ome">
    <w:name w:val="No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-mail">
    <w:name w:val="E-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Cabealho">
    <w:name w:val="header"/>
    <w:basedOn w:val="Normal"/>
    <w:link w:val="CabealhoChar"/>
    <w:uiPriority w:val="9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styleId="TextodoEspaoReservado">
    <w:name w:val="Placeholder Text"/>
    <w:basedOn w:val="Fontepargpadro"/>
    <w:uiPriority w:val="99"/>
    <w:semiHidden/>
    <w:rsid w:val="00D33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r\AppData\Roaming\Microsoft\Templates\Curr&#237;culo%20b&#225;sico%20(Design%20atempor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9C2DADF2934004869D590E3E4408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C3F40C-1B1E-44E3-AF8F-A27981DEA2C7}"/>
      </w:docPartPr>
      <w:docPartBody>
        <w:p w:rsidR="00E510E7" w:rsidRDefault="00E223B2">
          <w:pPr>
            <w:pStyle w:val="4F9C2DADF2934004869D590E3E44083B"/>
          </w:pPr>
          <w:r w:rsidRPr="00D33232">
            <w:rPr>
              <w:lang w:bidi="pt-PT"/>
            </w:rPr>
            <w:t>Telefone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B2"/>
    <w:rsid w:val="00C11F5F"/>
    <w:rsid w:val="00E223B2"/>
    <w:rsid w:val="00E5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F9C2DADF2934004869D590E3E44083B">
    <w:name w:val="4F9C2DADF2934004869D590E3E440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BE88-79B3-47C1-9080-576A375C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(Design atemporal)</Template>
  <TotalTime>50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Della Piazza Ribeiro</dc:creator>
  <cp:keywords/>
  <dc:description/>
  <cp:lastModifiedBy>Caio Della Piazza Ribeiro</cp:lastModifiedBy>
  <cp:revision>2</cp:revision>
  <dcterms:created xsi:type="dcterms:W3CDTF">2024-07-08T23:42:00Z</dcterms:created>
  <dcterms:modified xsi:type="dcterms:W3CDTF">2024-07-09T00:34:00Z</dcterms:modified>
</cp:coreProperties>
</file>